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Título de la entrada de blog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xmlns:wp14="http://schemas.microsoft.com/office/word/2010/wordml" w:rsidR="006526F8" w:rsidRDefault="00F20DCA" w14:paraId="67006D8F" wp14:textId="77777777">
              <w:pPr>
                <w:pStyle w:val="Publishwithline"/>
              </w:pPr>
              <w:r>
                <w:t xml:space="preserve">Textos </w:t>
              </w:r>
              <w:r w:rsidR="00EF0F36">
                <w:t>explicativos</w:t>
              </w:r>
              <w:r>
                <w:t xml:space="preserve"> de </w:t>
              </w:r>
              <w:proofErr w:type="spellStart"/>
              <w:r>
                <w:t>Spoon</w:t>
              </w:r>
              <w:proofErr w:type="spellEnd"/>
              <w:r>
                <w:t xml:space="preserve"> </w:t>
              </w:r>
              <w:proofErr w:type="spellStart"/>
              <w:r>
                <w:t>Pot</w:t>
              </w:r>
              <w:proofErr w:type="spellEnd"/>
            </w:p>
          </w:sdtContent>
        </w:sdt>
        <w:p xmlns:wp14="http://schemas.microsoft.com/office/word/2010/wordml" w:rsidR="006526F8" w:rsidRDefault="006526F8" w14:paraId="6EED7B51" wp14:textId="77777777">
          <w:pPr>
            <w:pStyle w:val="underline"/>
          </w:pPr>
        </w:p>
        <w:p xmlns:wp14="http://schemas.microsoft.com/office/word/2010/wordml" w:rsidR="006526F8" w:rsidRDefault="00A12239" w14:paraId="549CEB3D" wp14:textId="77777777">
          <w:pPr>
            <w:pStyle w:val="PadderBetweenControlandBody"/>
          </w:pPr>
        </w:p>
      </w:sdtContent>
    </w:sdt>
    <w:p xmlns:wp14="http://schemas.microsoft.com/office/word/2010/wordml" w:rsidR="006526F8" w:rsidRDefault="006526F8" w14:paraId="2F27D79A" wp14:textId="77777777"/>
    <w:p xmlns:wp14="http://schemas.microsoft.com/office/word/2010/wordml" w:rsidR="00D44C31" w:rsidP="00D44C31" w:rsidRDefault="00D44C31" w14:paraId="121EEF73" wp14:textId="77777777">
      <w:r>
        <w:t xml:space="preserve">-Ejemplo del pop up: </w:t>
      </w:r>
    </w:p>
    <w:p xmlns:wp14="http://schemas.microsoft.com/office/word/2010/wordml" w:rsidR="0048721E" w:rsidP="00D44C31" w:rsidRDefault="0048721E" w14:paraId="59040E49" wp14:textId="77777777"/>
    <w:p xmlns:wp14="http://schemas.microsoft.com/office/word/2010/wordml" w:rsidR="00D44C31" w:rsidP="00D44C31" w:rsidRDefault="00D44C31" w14:paraId="7B3284A8" wp14:textId="77777777">
      <w:r>
        <w:rPr>
          <w:noProof/>
        </w:rPr>
        <w:drawing>
          <wp:inline xmlns:wp14="http://schemas.microsoft.com/office/word/2010/wordprocessingDrawing" distT="0" distB="0" distL="0" distR="0" wp14:anchorId="2C37AC9D" wp14:editId="6EE5CFFC">
            <wp:extent cx="2381250" cy="3571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 de pop 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721E" w:rsidP="0048721E" w:rsidRDefault="0048721E" w14:paraId="39881FF8" wp14:textId="77777777">
      <w:r>
        <w:t xml:space="preserve">Fondo de pantalla con un filtro gris claro y bajada la opacidad. </w:t>
      </w:r>
    </w:p>
    <w:p xmlns:wp14="http://schemas.microsoft.com/office/word/2010/wordml" w:rsidR="0048721E" w:rsidP="0048721E" w:rsidRDefault="0048721E" w14:paraId="5FA41852" wp14:textId="77777777">
      <w:r>
        <w:t xml:space="preserve">Recuadro blanco con bordes redondeados y que sea </w:t>
      </w:r>
      <w:r w:rsidR="00F76B32">
        <w:t>adapte</w:t>
      </w:r>
      <w:r>
        <w:t xml:space="preserve"> al tamaño del texto. </w:t>
      </w:r>
    </w:p>
    <w:p xmlns:wp14="http://schemas.microsoft.com/office/word/2010/wordml" w:rsidR="0048721E" w:rsidP="0048721E" w:rsidRDefault="0048721E" w14:paraId="2C9A5D04" wp14:textId="77777777">
      <w:r>
        <w:t xml:space="preserve">Una X para cerrar en gris claro como el texto, poner solo en verde ¡¡¡Bienvenidos a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Pot</w:t>
      </w:r>
      <w:proofErr w:type="spellEnd"/>
      <w:r>
        <w:t>!!!</w:t>
      </w:r>
    </w:p>
    <w:p xmlns:wp14="http://schemas.microsoft.com/office/word/2010/wordml" w:rsidR="0048721E" w:rsidP="00D44C31" w:rsidRDefault="0048721E" w14:paraId="703736FD" wp14:textId="77777777">
      <w:bookmarkStart w:name="_GoBack" w:id="0"/>
      <w:bookmarkEnd w:id="0"/>
    </w:p>
    <w:p xmlns:wp14="http://schemas.microsoft.com/office/word/2010/wordml" w:rsidR="00D44C31" w:rsidP="00D44C31" w:rsidRDefault="00D44C31" w14:paraId="67340663" wp14:textId="77777777"/>
    <w:p xmlns:wp14="http://schemas.microsoft.com/office/word/2010/wordml" w:rsidR="00F20DCA" w:rsidP="00D44C31" w:rsidRDefault="00F20DCA" w14:paraId="362E2890" wp14:textId="77777777"/>
    <w:p xmlns:wp14="http://schemas.microsoft.com/office/word/2010/wordml" w:rsidR="002847B1" w:rsidP="00BE3423" w:rsidRDefault="00BE3423" w14:paraId="2F1FB836" wp14:textId="77777777">
      <w:r>
        <w:t>-</w:t>
      </w:r>
      <w:r w:rsidR="00F20DCA">
        <w:t xml:space="preserve">Inicio: </w:t>
      </w:r>
    </w:p>
    <w:p xmlns:wp14="http://schemas.microsoft.com/office/word/2010/wordml" w:rsidR="00F20DCA" w:rsidRDefault="002847B1" w14:paraId="4E665B81" wp14:textId="77777777">
      <w:r>
        <w:t xml:space="preserve">Texto pop up: </w:t>
      </w:r>
      <w:r w:rsidR="00F20DCA">
        <w:t xml:space="preserve"> </w:t>
      </w:r>
      <w:r w:rsidR="008D667A">
        <w:t>¡¡¡</w:t>
      </w:r>
      <w:r w:rsidR="00FA2CE5">
        <w:t xml:space="preserve">Bienvenido a </w:t>
      </w:r>
      <w:proofErr w:type="spellStart"/>
      <w:r w:rsidR="00FA2CE5">
        <w:t>Spoon</w:t>
      </w:r>
      <w:proofErr w:type="spellEnd"/>
      <w:r w:rsidR="00FA2CE5">
        <w:t xml:space="preserve"> </w:t>
      </w:r>
      <w:proofErr w:type="spellStart"/>
      <w:r w:rsidR="00FA2CE5">
        <w:t>Pot</w:t>
      </w:r>
      <w:proofErr w:type="spellEnd"/>
      <w:r w:rsidR="00EF0F36">
        <w:t>!!!</w:t>
      </w:r>
      <w:r w:rsidR="00232BC1">
        <w:t xml:space="preserve"> </w:t>
      </w:r>
      <w:r w:rsidR="00EF0F36">
        <w:t>E</w:t>
      </w:r>
      <w:r w:rsidR="00F20DCA">
        <w:t xml:space="preserve">sta es la sección de inicio, aquí encontraras las recetas de los </w:t>
      </w:r>
      <w:r w:rsidR="00836D92">
        <w:t>cocineros</w:t>
      </w:r>
      <w:r w:rsidR="00F20DCA">
        <w:t xml:space="preserve"> más cercanos.</w:t>
      </w:r>
    </w:p>
    <w:p xmlns:wp14="http://schemas.microsoft.com/office/word/2010/wordml" w:rsidR="00F20DCA" w:rsidRDefault="00F20DCA" w14:paraId="06EA946F" wp14:textId="77777777"/>
    <w:p xmlns:wp14="http://schemas.microsoft.com/office/word/2010/wordml" w:rsidR="002847B1" w:rsidRDefault="00BE3423" w14:paraId="093E1DB1" wp14:textId="77777777">
      <w:r>
        <w:t>-</w:t>
      </w:r>
      <w:r w:rsidR="00F20DCA">
        <w:t xml:space="preserve">Favoritos: </w:t>
      </w:r>
    </w:p>
    <w:p xmlns:wp14="http://schemas.microsoft.com/office/word/2010/wordml" w:rsidR="002847B1" w:rsidRDefault="002847B1" w14:paraId="21FDFAF4" wp14:textId="77777777">
      <w:r>
        <w:t xml:space="preserve">Texto pop up: </w:t>
      </w:r>
      <w:r w:rsidR="00F20DCA">
        <w:t>Esta es la sección de favoritos, aquí encontraras a l</w:t>
      </w:r>
      <w:r>
        <w:t xml:space="preserve">as personas </w:t>
      </w:r>
      <w:r w:rsidR="00F20DCA">
        <w:t xml:space="preserve">que </w:t>
      </w:r>
      <w:r>
        <w:t>decidas seguir</w:t>
      </w:r>
      <w:r w:rsidR="00F20DCA">
        <w:t xml:space="preserve"> y tus recetas favoritas.</w:t>
      </w:r>
    </w:p>
    <w:p xmlns:wp14="http://schemas.microsoft.com/office/word/2010/wordml" w:rsidR="00F20DCA" w:rsidRDefault="002847B1" w14:paraId="2AEB619E" wp14:textId="77777777">
      <w:r>
        <w:t>Texto</w:t>
      </w:r>
      <w:r w:rsidR="00BE3423">
        <w:t xml:space="preserve"> para cuando aún no has seguido a nadie: Aún no sigues a nadie, utiliza el buscador para encontrar a tus amigos o a los mejores cocineros de la zona. </w:t>
      </w:r>
      <w:r w:rsidR="001A5CE2">
        <w:t>(Este</w:t>
      </w:r>
      <w:r w:rsidR="00BE3423">
        <w:t xml:space="preserve"> texto aparece en la pantalla en blanco, donde va la lista de usuarios seguidos, después de cerrar el pop up de favoritos y desaparecerá cuando se siga al primer usuario)</w:t>
      </w:r>
    </w:p>
    <w:p xmlns:wp14="http://schemas.microsoft.com/office/word/2010/wordml" w:rsidR="00BE3423" w:rsidRDefault="00BE3423" w14:paraId="284F558C" wp14:noSpellErr="1" wp14:textId="323AFC7A">
      <w:r w:rsidR="61CC42D2">
        <w:rPr/>
        <w:t xml:space="preserve">Texto para cuando aún no tienes recetas favoritas: Aún no tienes ninguna receta en tu lista de favoritos, dale al </w:t>
      </w:r>
      <w:r w:rsidR="61CC42D2">
        <w:rPr/>
        <w:t xml:space="preserve">corazón </w:t>
      </w:r>
      <w:r w:rsidR="61CC42D2">
        <w:rPr/>
        <w:t>de</w:t>
      </w:r>
      <w:r w:rsidR="61CC42D2">
        <w:rPr/>
        <w:t xml:space="preserve"> </w:t>
      </w:r>
      <w:r w:rsidR="61CC42D2">
        <w:rPr/>
        <w:t xml:space="preserve">las recetas y luego podrás encontrarlas </w:t>
      </w:r>
      <w:r w:rsidR="61CC42D2">
        <w:rPr/>
        <w:t>m</w:t>
      </w:r>
      <w:r w:rsidR="61CC42D2">
        <w:rPr/>
        <w:t>á</w:t>
      </w:r>
      <w:r w:rsidR="61CC42D2">
        <w:rPr/>
        <w:t>s</w:t>
      </w:r>
      <w:r w:rsidR="61CC42D2">
        <w:rPr/>
        <w:t xml:space="preserve"> fácilmente aquí. </w:t>
      </w:r>
      <w:r w:rsidR="61CC42D2">
        <w:rPr/>
        <w:t>(Este</w:t>
      </w:r>
      <w:r w:rsidR="61CC42D2">
        <w:rPr/>
        <w:t xml:space="preserve"> texto aparece en la pantalla en blanco, donde </w:t>
      </w:r>
      <w:r w:rsidR="61CC42D2">
        <w:rPr/>
        <w:t xml:space="preserve">va la </w:t>
      </w:r>
      <w:r w:rsidR="61CC42D2">
        <w:rPr/>
        <w:t xml:space="preserve">lista de </w:t>
      </w:r>
      <w:r w:rsidR="61CC42D2">
        <w:rPr/>
        <w:t>recetas</w:t>
      </w:r>
      <w:r w:rsidR="61CC42D2">
        <w:rPr/>
        <w:t xml:space="preserve">, después de cerrar el pop up de favoritos y desaparecerá cuando se </w:t>
      </w:r>
      <w:r w:rsidR="61CC42D2">
        <w:rPr/>
        <w:t xml:space="preserve">le </w:t>
      </w:r>
      <w:proofErr w:type="gramStart"/>
      <w:r w:rsidR="61CC42D2">
        <w:rPr/>
        <w:t>de</w:t>
      </w:r>
      <w:proofErr w:type="gramEnd"/>
      <w:r w:rsidR="61CC42D2">
        <w:rPr/>
        <w:t xml:space="preserve"> me gusta a la primera receta</w:t>
      </w:r>
      <w:r w:rsidR="61CC42D2">
        <w:rPr/>
        <w:t>)</w:t>
      </w:r>
    </w:p>
    <w:p xmlns:wp14="http://schemas.microsoft.com/office/word/2010/wordml" w:rsidR="00852621" w:rsidRDefault="00852621" w14:paraId="6140F0D0" wp14:textId="77777777"/>
    <w:p xmlns:wp14="http://schemas.microsoft.com/office/word/2010/wordml" w:rsidR="00BE3423" w:rsidRDefault="00BE3423" w14:paraId="5B609865" wp14:textId="77777777">
      <w:r>
        <w:t>-</w:t>
      </w:r>
      <w:r w:rsidR="00852621">
        <w:t xml:space="preserve">Añadir plato: </w:t>
      </w:r>
    </w:p>
    <w:p xmlns:wp14="http://schemas.microsoft.com/office/word/2010/wordml" w:rsidR="00852621" w:rsidRDefault="00852621" w14:paraId="35E33D16" wp14:textId="77777777">
      <w:r>
        <w:t>Texto pop up: Esta es la sección para añadir una receta</w:t>
      </w:r>
      <w:r w:rsidR="00D44C31">
        <w:t xml:space="preserve"> y que tus seguidores puedan verla. ¿Preparado para compartir? </w:t>
      </w:r>
    </w:p>
    <w:p xmlns:wp14="http://schemas.microsoft.com/office/word/2010/wordml" w:rsidR="00852621" w:rsidRDefault="00852621" w14:paraId="03E63986" wp14:textId="77777777"/>
    <w:p xmlns:wp14="http://schemas.microsoft.com/office/word/2010/wordml" w:rsidR="00852621" w:rsidRDefault="00852621" w14:paraId="2F82C237" wp14:textId="77777777">
      <w:r>
        <w:t>-Mensajes:</w:t>
      </w:r>
    </w:p>
    <w:p xmlns:wp14="http://schemas.microsoft.com/office/word/2010/wordml" w:rsidR="00852621" w:rsidRDefault="00852621" w14:paraId="08909414" wp14:textId="77777777">
      <w:r>
        <w:t>Texto pop up:</w:t>
      </w:r>
      <w:r>
        <w:t xml:space="preserve"> En esta sección puedes gestionar todos tus mensajes y notificaciones. </w:t>
      </w:r>
    </w:p>
    <w:p w:rsidR="61CC42D2" w:rsidP="61CC42D2" w:rsidRDefault="61CC42D2" w14:noSpellErr="1" w14:paraId="18FD5561" w14:textId="73E5D958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</w:pPr>
      <w:r w:rsidR="61CC42D2">
        <w:rPr/>
        <w:t xml:space="preserve">Texto para cuando </w:t>
      </w:r>
      <w:r w:rsidR="61CC42D2">
        <w:rPr/>
        <w:t>a</w:t>
      </w:r>
      <w:r w:rsidR="61CC42D2">
        <w:rPr/>
        <w:t>ú</w:t>
      </w:r>
      <w:r w:rsidR="61CC42D2">
        <w:rPr/>
        <w:t>n</w:t>
      </w:r>
      <w:r w:rsidR="61CC42D2">
        <w:rPr/>
        <w:t xml:space="preserve"> no hay notificaciones</w:t>
      </w:r>
      <w:r w:rsidR="61CC42D2">
        <w:rPr/>
        <w:t xml:space="preserve">: </w:t>
      </w:r>
      <w:r w:rsidR="61CC42D2">
        <w:rPr/>
        <w:t xml:space="preserve">Aún no tienes ninguna </w:t>
      </w:r>
      <w:r w:rsidR="61CC42D2">
        <w:rPr/>
        <w:t>notificación</w:t>
      </w:r>
      <w:r w:rsidR="61CC42D2">
        <w:rPr/>
        <w:t>.</w:t>
      </w:r>
    </w:p>
    <w:p xmlns:wp14="http://schemas.microsoft.com/office/word/2010/wordml" w:rsidR="00F20DCA" w:rsidRDefault="001A5CE2" w14:paraId="2E157404" wp14:noSpellErr="1" wp14:textId="650385BA">
      <w:r w:rsidR="61CC42D2">
        <w:rPr/>
        <w:t xml:space="preserve">Texto </w:t>
      </w:r>
      <w:r w:rsidR="61CC42D2">
        <w:rPr/>
        <w:t xml:space="preserve">para cuando no hay mensajes: </w:t>
      </w:r>
      <w:r w:rsidR="61CC42D2">
        <w:rPr/>
        <w:t>Aún no tienes me</w:t>
      </w:r>
      <w:r w:rsidR="61CC42D2">
        <w:rPr/>
        <w:t>nsajes</w:t>
      </w:r>
      <w:r w:rsidR="61CC42D2">
        <w:rPr/>
        <w:t xml:space="preserve">. </w:t>
      </w:r>
    </w:p>
    <w:p xmlns:wp14="http://schemas.microsoft.com/office/word/2010/wordml" w:rsidR="00D44C31" w:rsidP="00D44C31" w:rsidRDefault="00D44C31" w14:paraId="0D6D7146" wp14:textId="77777777">
      <w:pPr>
        <w:jc w:val="center"/>
      </w:pPr>
    </w:p>
    <w:p xmlns:wp14="http://schemas.microsoft.com/office/word/2010/wordml" w:rsidR="001A5CE2" w:rsidRDefault="001A5CE2" w14:paraId="107A2513" wp14:textId="77777777"/>
    <w:p xmlns:wp14="http://schemas.microsoft.com/office/word/2010/wordml" w:rsidR="001A5CE2" w:rsidRDefault="001A5CE2" w14:paraId="5B4AD54D" wp14:textId="77777777">
      <w:r>
        <w:t>-Perfil:</w:t>
      </w:r>
    </w:p>
    <w:p xmlns:wp14="http://schemas.microsoft.com/office/word/2010/wordml" w:rsidR="001A5CE2" w:rsidRDefault="001A5CE2" w14:paraId="158B26DE" wp14:textId="77777777">
      <w:r>
        <w:t xml:space="preserve">Texto pop up: </w:t>
      </w:r>
      <w:r w:rsidR="007128ED">
        <w:t xml:space="preserve">Desde aquí podrás ver tus recetas, valoraciones, seguidores y mucho </w:t>
      </w:r>
      <w:r w:rsidR="00674C1D">
        <w:t>más</w:t>
      </w:r>
      <w:r w:rsidR="007128ED">
        <w:t xml:space="preserve">. </w:t>
      </w:r>
    </w:p>
    <w:p xmlns:wp14="http://schemas.microsoft.com/office/word/2010/wordml" w:rsidR="0059667E" w:rsidRDefault="0059667E" w14:paraId="6EEC1318" wp14:textId="77777777"/>
    <w:p xmlns:wp14="http://schemas.microsoft.com/office/word/2010/wordml" w:rsidR="00227F71" w:rsidRDefault="008B62F0" w14:paraId="2BF33F4A" wp14:textId="77777777">
      <w:r>
        <w:t>-Buscador:</w:t>
      </w:r>
    </w:p>
    <w:p xmlns:wp14="http://schemas.microsoft.com/office/word/2010/wordml" w:rsidR="0059667E" w:rsidRDefault="00227F71" w14:paraId="168B17AF" wp14:textId="77777777">
      <w:r>
        <w:t xml:space="preserve">Texto pop up: </w:t>
      </w:r>
      <w:r w:rsidR="008B62F0">
        <w:t xml:space="preserve"> Busca a tus amigos y recetas o utiliza los filtros para encontrar a los mas populares. </w:t>
      </w:r>
    </w:p>
    <w:p xmlns:wp14="http://schemas.microsoft.com/office/word/2010/wordml" w:rsidR="00227F71" w:rsidRDefault="00227F71" w14:paraId="22F173CE" wp14:textId="77777777"/>
    <w:p xmlns:wp14="http://schemas.microsoft.com/office/word/2010/wordml" w:rsidR="008B62F0" w:rsidP="00D44C31" w:rsidRDefault="008B62F0" w14:paraId="7F09CB40" wp14:textId="77777777"/>
    <w:p xmlns:wp14="http://schemas.microsoft.com/office/word/2010/wordml" w:rsidR="008B62F0" w:rsidRDefault="008B62F0" w14:paraId="054F8FAE" wp14:textId="77777777"/>
    <w:p xmlns:wp14="http://schemas.microsoft.com/office/word/2010/wordml" w:rsidR="00F20DCA" w:rsidRDefault="00F20DCA" w14:paraId="4EA57E28" wp14:textId="77777777"/>
    <w:sectPr w:rsidR="00F20DCA">
      <w:pgSz w:w="12240" w:h="15840" w:orient="portrait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014B9"/>
    <w:multiLevelType w:val="hybridMultilevel"/>
    <w:tmpl w:val="71AAEE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e martorell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dirty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F20DCA"/>
    <w:rsid w:val="001A5CE2"/>
    <w:rsid w:val="00227F71"/>
    <w:rsid w:val="00232BC1"/>
    <w:rsid w:val="002847B1"/>
    <w:rsid w:val="0048721E"/>
    <w:rsid w:val="0059667E"/>
    <w:rsid w:val="006526F8"/>
    <w:rsid w:val="00674C1D"/>
    <w:rsid w:val="007128ED"/>
    <w:rsid w:val="00836D92"/>
    <w:rsid w:val="00852621"/>
    <w:rsid w:val="008B62F0"/>
    <w:rsid w:val="008D667A"/>
    <w:rsid w:val="00A12239"/>
    <w:rsid w:val="00BE3423"/>
    <w:rsid w:val="00C5481D"/>
    <w:rsid w:val="00D44C31"/>
    <w:rsid w:val="00DC678E"/>
    <w:rsid w:val="00EF0F36"/>
    <w:rsid w:val="00F20DCA"/>
    <w:rsid w:val="00F76B32"/>
    <w:rsid w:val="00FA2CE5"/>
    <w:rsid w:val="61C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1CC"/>
  <w15:docId w15:val="{69158288-2D71-4A46-BBEF-E15EEA5B1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hAnsiTheme="majorHAnsi" w:eastAsiaTheme="majorEastAsia" w:cstheme="majorBidi"/>
      <w:b/>
      <w:bCs/>
      <w:color w:val="323E4F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323E4F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323E4F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hAnsiTheme="majorHAnsi" w:eastAsiaTheme="majorEastAsia" w:cstheme="majorBidi"/>
      <w:color w:val="323E4F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323E4F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hAnsiTheme="majorHAnsi" w:eastAsiaTheme="majorEastAsia" w:cstheme="majorBidi"/>
      <w:b/>
      <w:bCs/>
      <w:color w:val="323E4F" w:themeColor="text2" w:themeShade="BF"/>
      <w:sz w:val="20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ublishwithline" w:customStyle="1">
    <w:name w:val="Publish with line"/>
    <w:semiHidden/>
    <w:qFormat/>
    <w:pPr>
      <w:spacing w:after="0"/>
    </w:pPr>
    <w:rPr>
      <w:rFonts w:asciiTheme="majorHAnsi" w:hAnsiTheme="majorHAnsi" w:eastAsiaTheme="majorEastAsia" w:cstheme="majorBidi"/>
      <w:b/>
      <w:bCs/>
      <w:color w:val="262626"/>
      <w:sz w:val="32"/>
      <w:szCs w:val="38"/>
    </w:rPr>
  </w:style>
  <w:style w:type="paragraph" w:styleId="PublishStatus" w:customStyle="1">
    <w:name w:val="Publish Status"/>
    <w:basedOn w:val="Normal"/>
    <w:semiHidden/>
    <w:pPr>
      <w:pBdr>
        <w:top w:val="single" w:color="E1E1E1" w:sz="8" w:space="1"/>
        <w:left w:val="single" w:color="F0F0F0" w:sz="8" w:space="2"/>
        <w:bottom w:val="single" w:color="E1E1E1" w:sz="8" w:space="1"/>
        <w:right w:val="single" w:color="F0F0F0" w:sz="8" w:space="2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styleId="PublishStatusAccessible" w:customStyle="1">
    <w:name w:val="PublishStatus_Accessible"/>
    <w:basedOn w:val="Normal"/>
    <w:semiHidden/>
    <w:pPr>
      <w:pBdr>
        <w:top w:val="single" w:color="444444" w:sz="4" w:space="1"/>
        <w:left w:val="single" w:color="444444" w:sz="4" w:space="4"/>
        <w:bottom w:val="single" w:color="444444" w:sz="4" w:space="1"/>
        <w:right w:val="single" w:color="444444" w:sz="4" w:space="4"/>
      </w:pBdr>
      <w:spacing w:before="100" w:after="100"/>
    </w:pPr>
    <w:rPr>
      <w:sz w:val="18"/>
      <w:szCs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Account" w:customStyle="1">
    <w:name w:val="Account"/>
    <w:semiHidden/>
    <w:pPr>
      <w:tabs>
        <w:tab w:val="left" w:pos="72"/>
        <w:tab w:val="left" w:pos="1267"/>
      </w:tabs>
      <w:spacing w:after="0"/>
    </w:pPr>
    <w:rPr>
      <w:rFonts w:ascii="Segoe UI" w:hAnsi="Segoe UI" w:eastAsia="Segoe UI" w:cs="Segoe UI"/>
      <w:color w:val="666666"/>
      <w:sz w:val="18"/>
      <w:szCs w:val="24"/>
    </w:rPr>
  </w:style>
  <w:style w:type="paragraph" w:styleId="Categories" w:customStyle="1">
    <w:name w:val="Categories"/>
    <w:basedOn w:val="Account"/>
    <w:semiHidden/>
  </w:style>
  <w:style w:type="paragraph" w:styleId="Prrafode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styleId="PadderBetweenTitleandProperties" w:customStyle="1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styleId="PadderBetweenControlandBody" w:customStyle="1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is">
    <w:name w:val="Emphasis"/>
    <w:basedOn w:val="Fuentedeprrafopredeter"/>
    <w:uiPriority w:val="22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underline" w:customStyle="1">
    <w:name w:val="underline"/>
    <w:semiHidden/>
    <w:pPr>
      <w:pBdr>
        <w:bottom w:val="single" w:color="C6C6C6" w:sz="8" w:space="2"/>
      </w:pBdr>
      <w:spacing w:after="0"/>
    </w:pPr>
    <w:rPr>
      <w:sz w:val="2"/>
      <w:szCs w:val="2"/>
    </w:rPr>
  </w:style>
  <w:style w:type="paragraph" w:styleId="Cita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3" /><Relationship Type="http://schemas.openxmlformats.org/officeDocument/2006/relationships/image" Target="media/image1.jp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glossaryDocument" Target="glossary/document.xml" Id="rId9" /><Relationship Type="http://schemas.microsoft.com/office/2011/relationships/people" Target="/word/people.xml" Id="Rc8388fd1cfb0424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o\AppData\Roaming\Microsoft\Templates\Entrada%20de%20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1C765-AE02-4554-980D-D71E2A5DB2CA}"/>
      </w:docPartPr>
      <w:docPartBody>
        <w:p w:rsidR="00000000" w:rsidRDefault="00443A8D">
          <w:r w:rsidRPr="00770AEB">
            <w:rPr>
              <w:rStyle w:val="Textodelmarcadordeposicin"/>
            </w:rPr>
            <w:t>[Introducir aquí título de la entrada del blog]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8D"/>
    <w:rsid w:val="00247644"/>
    <w:rsid w:val="0044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3A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Textos explicativos de Spoon Pot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EB102C7A-AFFB-49D9-A0B3-00AACEBEE59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Entrada de blog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Marto</dc:creator>
  <keywords/>
  <dc:description/>
  <lastModifiedBy>jose martorell</lastModifiedBy>
  <revision>2</revision>
  <dcterms:created xsi:type="dcterms:W3CDTF">2017-12-19T13:54:00.0000000Z</dcterms:created>
  <dcterms:modified xsi:type="dcterms:W3CDTF">2017-12-20T17:47:18.5265916Z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